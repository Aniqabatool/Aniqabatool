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85DDE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DB0AE50" w14:textId="211BD6F4" w:rsidR="007A0F44" w:rsidRPr="00565B06" w:rsidRDefault="00684202" w:rsidP="00174A87">
            <w:pPr>
              <w:pStyle w:val="Title"/>
            </w:pPr>
            <w:r>
              <w:t>Aniqa</w:t>
            </w:r>
          </w:p>
          <w:p w14:paraId="7E1C2EFE" w14:textId="15ED66FE" w:rsidR="007A0F44" w:rsidRPr="00565B06" w:rsidRDefault="00684202" w:rsidP="00174A87">
            <w:pPr>
              <w:pStyle w:val="Subtitle"/>
            </w:pPr>
            <w:r>
              <w:t>Batool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A43B0E6" w14:textId="79C4021F" w:rsidR="007A0F44" w:rsidRDefault="002B3C3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D30C5512CAC4F33BEA998101DE5904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84202">
                  <w:t>House 413, Street 7, Chatha Town, Sargodha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1132267" wp14:editId="261B900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15706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1E62D50" w14:textId="77CE1E02" w:rsidR="007A0F44" w:rsidRDefault="002B3C3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272321B18D9C4B2689A3B57678C9E2E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84202">
                  <w:t>03064427034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A7044E4" wp14:editId="100FA01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6750D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3899B7A" w14:textId="275930B7" w:rsidR="007A0F44" w:rsidRDefault="002B3C3D" w:rsidP="0023561E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C137302846A94B2DB7FF84967EF04D5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3561E">
                  <w:t>aniqabatool034@gmail.com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27D7436" wp14:editId="61E01DF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52818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11E743B" w14:textId="2CB2E25D" w:rsidR="007A0F44" w:rsidRPr="00565B06" w:rsidRDefault="007A0F44" w:rsidP="00174A8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4B18AE60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424A094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FE7F3B1" wp14:editId="007CD23A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3AACF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C3151B7" w14:textId="77777777" w:rsidR="000E24AC" w:rsidRPr="00565B06" w:rsidRDefault="002B3C3D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D3A286527A94FA99EC2FC0CF0BEA8E4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0CE66B00" w14:textId="0077316D" w:rsidR="00A77B4D" w:rsidRPr="00565B06" w:rsidRDefault="0023561E" w:rsidP="007850D1">
      <w:r>
        <w:t xml:space="preserve">To get a good experience and </w:t>
      </w:r>
      <w:r w:rsidR="00BF3916">
        <w:t>to increase my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D6D2C7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EA3957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F99B789" wp14:editId="5722F303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217B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4AA1ED1" w14:textId="77777777" w:rsidR="00A77B4D" w:rsidRPr="00565B06" w:rsidRDefault="002B3C3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C9D037AB61E47AF8B470C4C5D962A4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04EAFD7" w14:textId="6D8816A5" w:rsidR="007C0E0E" w:rsidRPr="00565B06" w:rsidRDefault="00BF3916" w:rsidP="00B47E1E">
      <w:pPr>
        <w:pStyle w:val="Heading2"/>
      </w:pPr>
      <w:r>
        <w:t>Matric</w:t>
      </w:r>
      <w:r w:rsidR="007C0E0E" w:rsidRPr="00565B06">
        <w:t xml:space="preserve"> | </w:t>
      </w:r>
      <w:r>
        <w:t>Comprehensive School</w:t>
      </w:r>
      <w:r>
        <w:rPr>
          <w:rStyle w:val="Emphasis"/>
        </w:rPr>
        <w:t>, Sargodha, Punjab.</w:t>
      </w:r>
    </w:p>
    <w:p w14:paraId="35BC74FE" w14:textId="5BCE4EC0" w:rsidR="007C0E0E" w:rsidRPr="00565B06" w:rsidRDefault="00BF3916" w:rsidP="004F199F">
      <w:pPr>
        <w:pStyle w:val="Heading3"/>
      </w:pPr>
      <w:r>
        <w:t>2015</w:t>
      </w:r>
      <w:r w:rsidR="007C0E0E" w:rsidRPr="00565B06">
        <w:t xml:space="preserve"> – </w:t>
      </w:r>
      <w:r>
        <w:t>2017</w:t>
      </w:r>
    </w:p>
    <w:p w14:paraId="061FD467" w14:textId="77777777" w:rsidR="00BF3916" w:rsidRDefault="00BF3916" w:rsidP="00BF3916">
      <w:pPr>
        <w:pStyle w:val="TableParagraph"/>
        <w:numPr>
          <w:ilvl w:val="0"/>
          <w:numId w:val="16"/>
        </w:numPr>
        <w:tabs>
          <w:tab w:val="left" w:pos="467"/>
          <w:tab w:val="left" w:pos="468"/>
        </w:tabs>
        <w:spacing w:line="269" w:lineRule="exact"/>
        <w:ind w:hanging="361"/>
      </w:pPr>
      <w:r>
        <w:t>Total</w:t>
      </w:r>
      <w:r>
        <w:rPr>
          <w:spacing w:val="-3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1100</w:t>
      </w:r>
    </w:p>
    <w:p w14:paraId="0E242639" w14:textId="77777777" w:rsidR="00BF3916" w:rsidRDefault="00BF3916" w:rsidP="00BF3916">
      <w:pPr>
        <w:pStyle w:val="TableParagraph"/>
        <w:numPr>
          <w:ilvl w:val="0"/>
          <w:numId w:val="16"/>
        </w:numPr>
        <w:tabs>
          <w:tab w:val="left" w:pos="467"/>
          <w:tab w:val="left" w:pos="468"/>
        </w:tabs>
        <w:spacing w:line="269" w:lineRule="exact"/>
        <w:ind w:hanging="361"/>
      </w:pPr>
      <w:r>
        <w:t>Obtained</w:t>
      </w:r>
      <w:r>
        <w:rPr>
          <w:spacing w:val="-2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944</w:t>
      </w:r>
    </w:p>
    <w:p w14:paraId="7E10A406" w14:textId="18D9AF4E" w:rsidR="00BF3916" w:rsidRPr="00565B06" w:rsidRDefault="00BF3916" w:rsidP="00BF3916">
      <w:pPr>
        <w:pStyle w:val="Heading2"/>
      </w:pPr>
      <w:r>
        <w:t>Intermediate</w:t>
      </w:r>
      <w:r w:rsidRPr="00565B06">
        <w:t xml:space="preserve"> | </w:t>
      </w:r>
      <w:r>
        <w:t>Superior College</w:t>
      </w:r>
      <w:r>
        <w:rPr>
          <w:rStyle w:val="Emphasis"/>
        </w:rPr>
        <w:t>, Sargodha, Punjab</w:t>
      </w:r>
      <w:r>
        <w:rPr>
          <w:rStyle w:val="Emphasis"/>
        </w:rPr>
        <w:t>.</w:t>
      </w:r>
    </w:p>
    <w:p w14:paraId="5F71719D" w14:textId="043519A5" w:rsidR="00BF3916" w:rsidRPr="00565B06" w:rsidRDefault="00BF3916" w:rsidP="00BF3916">
      <w:pPr>
        <w:pStyle w:val="Heading3"/>
      </w:pPr>
      <w:r>
        <w:t>201</w:t>
      </w:r>
      <w:r>
        <w:t>7</w:t>
      </w:r>
      <w:r w:rsidRPr="00565B06">
        <w:t xml:space="preserve">– </w:t>
      </w:r>
      <w:r>
        <w:t>201</w:t>
      </w:r>
      <w:r>
        <w:t>9</w:t>
      </w:r>
    </w:p>
    <w:p w14:paraId="1E20828F" w14:textId="77777777" w:rsidR="00BF3916" w:rsidRDefault="00BF3916" w:rsidP="00BF3916">
      <w:pPr>
        <w:pStyle w:val="TableParagraph"/>
        <w:numPr>
          <w:ilvl w:val="0"/>
          <w:numId w:val="16"/>
        </w:numPr>
        <w:tabs>
          <w:tab w:val="left" w:pos="467"/>
          <w:tab w:val="left" w:pos="468"/>
        </w:tabs>
        <w:spacing w:line="269" w:lineRule="exact"/>
        <w:ind w:hanging="361"/>
      </w:pPr>
      <w:r>
        <w:t>Total</w:t>
      </w:r>
      <w:r>
        <w:rPr>
          <w:spacing w:val="-3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1100</w:t>
      </w:r>
    </w:p>
    <w:p w14:paraId="603D585A" w14:textId="69BA8DD0" w:rsidR="00BF3916" w:rsidRDefault="00BF3916" w:rsidP="00BF3916">
      <w:pPr>
        <w:pStyle w:val="TableParagraph"/>
        <w:numPr>
          <w:ilvl w:val="0"/>
          <w:numId w:val="16"/>
        </w:numPr>
        <w:tabs>
          <w:tab w:val="left" w:pos="467"/>
          <w:tab w:val="left" w:pos="468"/>
        </w:tabs>
        <w:spacing w:line="269" w:lineRule="exact"/>
        <w:ind w:hanging="361"/>
      </w:pPr>
      <w:r>
        <w:t>Obtained</w:t>
      </w:r>
      <w:r>
        <w:rPr>
          <w:spacing w:val="-2"/>
        </w:rPr>
        <w:t xml:space="preserve"> </w:t>
      </w:r>
      <w:r>
        <w:t>marks:</w:t>
      </w:r>
      <w:r>
        <w:rPr>
          <w:spacing w:val="-1"/>
        </w:rPr>
        <w:t xml:space="preserve"> </w:t>
      </w:r>
      <w:r>
        <w:t>923</w:t>
      </w:r>
    </w:p>
    <w:p w14:paraId="2C933781" w14:textId="72270472" w:rsidR="00BF3916" w:rsidRPr="00565B06" w:rsidRDefault="00BF3916" w:rsidP="00BF3916">
      <w:pPr>
        <w:pStyle w:val="Heading2"/>
      </w:pPr>
      <w:r>
        <w:t>Bachelors</w:t>
      </w:r>
      <w:r w:rsidRPr="00565B06">
        <w:t xml:space="preserve"> | </w:t>
      </w:r>
      <w:r>
        <w:t>University of Sargodha</w:t>
      </w:r>
      <w:r>
        <w:rPr>
          <w:rStyle w:val="Emphasis"/>
        </w:rPr>
        <w:t>, Sargodha, Punjab</w:t>
      </w:r>
      <w:r>
        <w:rPr>
          <w:rStyle w:val="Emphasis"/>
        </w:rPr>
        <w:t>.</w:t>
      </w:r>
    </w:p>
    <w:p w14:paraId="26C5085C" w14:textId="74FABEAB" w:rsidR="00BF3916" w:rsidRPr="00565B06" w:rsidRDefault="00BF3916" w:rsidP="00BF3916">
      <w:pPr>
        <w:pStyle w:val="Heading3"/>
      </w:pPr>
      <w:r>
        <w:t>201</w:t>
      </w:r>
      <w:r>
        <w:t>9</w:t>
      </w:r>
      <w:r w:rsidRPr="00565B06">
        <w:t xml:space="preserve">– </w:t>
      </w:r>
      <w:r>
        <w:t>20</w:t>
      </w:r>
      <w:r>
        <w:t>23</w:t>
      </w:r>
    </w:p>
    <w:p w14:paraId="6FDE899C" w14:textId="277E0B51" w:rsidR="00BF3916" w:rsidRDefault="00BF3916" w:rsidP="00BF3916">
      <w:pPr>
        <w:pStyle w:val="TableParagraph"/>
        <w:numPr>
          <w:ilvl w:val="0"/>
          <w:numId w:val="16"/>
        </w:numPr>
        <w:tabs>
          <w:tab w:val="left" w:pos="467"/>
          <w:tab w:val="left" w:pos="468"/>
        </w:tabs>
        <w:spacing w:line="269" w:lineRule="exact"/>
        <w:ind w:hanging="361"/>
      </w:pPr>
      <w:r>
        <w:t>Total</w:t>
      </w:r>
      <w:r>
        <w:rPr>
          <w:spacing w:val="-3"/>
        </w:rPr>
        <w:t xml:space="preserve"> </w:t>
      </w:r>
      <w:r>
        <w:rPr>
          <w:spacing w:val="-3"/>
        </w:rPr>
        <w:t>C</w:t>
      </w:r>
      <w:r>
        <w:t>GPA</w:t>
      </w:r>
      <w:r>
        <w:t>:</w:t>
      </w:r>
      <w:r>
        <w:rPr>
          <w:spacing w:val="-1"/>
        </w:rPr>
        <w:t xml:space="preserve"> </w:t>
      </w:r>
      <w:r>
        <w:t>4</w:t>
      </w:r>
    </w:p>
    <w:p w14:paraId="47521DDB" w14:textId="460DA660" w:rsidR="00BF3916" w:rsidRDefault="00BF3916" w:rsidP="00BF3916">
      <w:pPr>
        <w:pStyle w:val="TableParagraph"/>
        <w:numPr>
          <w:ilvl w:val="0"/>
          <w:numId w:val="16"/>
        </w:numPr>
        <w:tabs>
          <w:tab w:val="left" w:pos="467"/>
          <w:tab w:val="left" w:pos="468"/>
        </w:tabs>
        <w:spacing w:line="269" w:lineRule="exact"/>
        <w:ind w:hanging="361"/>
      </w:pPr>
      <w:r>
        <w:t>Obtained</w:t>
      </w:r>
      <w:r w:rsidR="00F868E4">
        <w:rPr>
          <w:spacing w:val="-2"/>
        </w:rPr>
        <w:t xml:space="preserve"> CGPA</w:t>
      </w:r>
      <w:r>
        <w:t>:</w:t>
      </w:r>
      <w:r>
        <w:rPr>
          <w:spacing w:val="-1"/>
        </w:rPr>
        <w:t xml:space="preserve"> </w:t>
      </w:r>
      <w:r w:rsidR="00F868E4">
        <w:t>3.38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D20147A" w14:textId="77777777" w:rsidTr="00F868E4">
        <w:tc>
          <w:tcPr>
            <w:tcW w:w="725" w:type="dxa"/>
            <w:tcMar>
              <w:right w:w="216" w:type="dxa"/>
            </w:tcMar>
            <w:vAlign w:val="bottom"/>
          </w:tcPr>
          <w:p w14:paraId="34F71CEC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D1A323" wp14:editId="6F6C68E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A909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71D6108" w14:textId="77777777" w:rsidR="005E088C" w:rsidRPr="00565B06" w:rsidRDefault="002B3C3D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01B30D815BD4CF79E30E9A570DA5D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2BE3203" w14:textId="09FDC97D" w:rsidR="005E088C" w:rsidRPr="00565B06" w:rsidRDefault="00F868E4" w:rsidP="00B47E1E">
      <w:pPr>
        <w:pStyle w:val="Heading2"/>
      </w:pPr>
      <w:r>
        <w:t>Virtual Session Host</w:t>
      </w:r>
      <w:r w:rsidR="005E088C" w:rsidRPr="00565B06">
        <w:t xml:space="preserve"> | </w:t>
      </w:r>
      <w:r>
        <w:rPr>
          <w:rStyle w:val="Emphasis"/>
        </w:rPr>
        <w:t>Learning with Earning</w:t>
      </w:r>
    </w:p>
    <w:p w14:paraId="75915E93" w14:textId="4206188B" w:rsidR="005E088C" w:rsidRPr="00565B06" w:rsidRDefault="00F868E4" w:rsidP="004F199F">
      <w:pPr>
        <w:pStyle w:val="Heading3"/>
      </w:pPr>
      <w:r>
        <w:t>5/03/2021</w:t>
      </w:r>
      <w:r w:rsidR="005E088C" w:rsidRPr="00565B06">
        <w:t xml:space="preserve"> – </w:t>
      </w:r>
      <w:r>
        <w:t>18/3/2022</w:t>
      </w:r>
    </w:p>
    <w:p w14:paraId="64E62429" w14:textId="64B4042E" w:rsidR="005E088C" w:rsidRPr="00565B06" w:rsidRDefault="00F868E4" w:rsidP="005E088C">
      <w:r>
        <w:t xml:space="preserve">I gain a lot of confidence and also it </w:t>
      </w:r>
      <w:r w:rsidR="00241331">
        <w:t>removes</w:t>
      </w:r>
      <w:r>
        <w:t xml:space="preserve"> my hesitation of presenting anything. It also </w:t>
      </w:r>
      <w:r w:rsidR="00241331">
        <w:t>gives</w:t>
      </w:r>
      <w:r>
        <w:t xml:space="preserve"> me the skill of working in team and doing good job at exact time.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75121BD3" w14:textId="77777777" w:rsidTr="00F868E4">
        <w:tc>
          <w:tcPr>
            <w:tcW w:w="725" w:type="dxa"/>
            <w:tcMar>
              <w:right w:w="216" w:type="dxa"/>
            </w:tcMar>
            <w:vAlign w:val="bottom"/>
          </w:tcPr>
          <w:p w14:paraId="659B36F3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00609F" wp14:editId="0287885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41AF9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E97EAA9" w14:textId="77777777" w:rsidR="00143224" w:rsidRPr="00565B06" w:rsidRDefault="002B3C3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C942A71CC10424AA776096471A61D84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BC8D478" w14:textId="77777777" w:rsidTr="00565B06">
        <w:tc>
          <w:tcPr>
            <w:tcW w:w="4320" w:type="dxa"/>
          </w:tcPr>
          <w:p w14:paraId="63E7C88A" w14:textId="77777777" w:rsidR="00241331" w:rsidRPr="002B3C3D" w:rsidRDefault="00241331" w:rsidP="00241331">
            <w:pPr>
              <w:pStyle w:val="TableParagraph"/>
              <w:numPr>
                <w:ilvl w:val="1"/>
                <w:numId w:val="14"/>
              </w:numPr>
              <w:tabs>
                <w:tab w:val="left" w:pos="1187"/>
                <w:tab w:val="left" w:pos="1188"/>
              </w:tabs>
              <w:spacing w:before="178"/>
              <w:rPr>
                <w:rFonts w:asciiTheme="majorHAnsi" w:hAnsiTheme="majorHAnsi" w:cstheme="majorHAnsi"/>
                <w:color w:val="FF0000"/>
              </w:rPr>
            </w:pPr>
            <w:r w:rsidRPr="002B3C3D">
              <w:rPr>
                <w:rFonts w:asciiTheme="majorHAnsi" w:hAnsiTheme="majorHAnsi" w:cstheme="majorHAnsi"/>
              </w:rPr>
              <w:t>WordPress</w:t>
            </w:r>
            <w:r w:rsidRPr="002B3C3D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2B3C3D">
              <w:rPr>
                <w:rFonts w:asciiTheme="majorHAnsi" w:hAnsiTheme="majorHAnsi" w:cstheme="majorHAnsi"/>
              </w:rPr>
              <w:t>web</w:t>
            </w:r>
            <w:r w:rsidRPr="002B3C3D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2B3C3D">
              <w:rPr>
                <w:rFonts w:asciiTheme="majorHAnsi" w:hAnsiTheme="majorHAnsi" w:cstheme="majorHAnsi"/>
              </w:rPr>
              <w:t>developer</w:t>
            </w:r>
          </w:p>
          <w:p w14:paraId="0681CD61" w14:textId="1519AEDA" w:rsidR="00316CE4" w:rsidRPr="002B3C3D" w:rsidRDefault="00241331" w:rsidP="00241331">
            <w:pPr>
              <w:pStyle w:val="TableParagraph"/>
              <w:numPr>
                <w:ilvl w:val="1"/>
                <w:numId w:val="14"/>
              </w:numPr>
              <w:tabs>
                <w:tab w:val="left" w:pos="1187"/>
                <w:tab w:val="left" w:pos="1188"/>
              </w:tabs>
              <w:spacing w:before="14"/>
              <w:rPr>
                <w:rFonts w:asciiTheme="majorHAnsi" w:hAnsiTheme="majorHAnsi" w:cstheme="majorHAnsi"/>
              </w:rPr>
            </w:pPr>
            <w:r w:rsidRPr="002B3C3D">
              <w:rPr>
                <w:rFonts w:asciiTheme="majorHAnsi" w:hAnsiTheme="majorHAnsi" w:cstheme="majorHAnsi"/>
              </w:rPr>
              <w:t>Custom Website</w:t>
            </w:r>
          </w:p>
        </w:tc>
        <w:tc>
          <w:tcPr>
            <w:tcW w:w="4320" w:type="dxa"/>
            <w:tcMar>
              <w:left w:w="576" w:type="dxa"/>
            </w:tcMar>
          </w:tcPr>
          <w:p w14:paraId="5FA1FF46" w14:textId="2A46182F" w:rsidR="00241331" w:rsidRPr="002B3C3D" w:rsidRDefault="00241331" w:rsidP="00241331">
            <w:pPr>
              <w:pStyle w:val="TableParagraph"/>
              <w:numPr>
                <w:ilvl w:val="1"/>
                <w:numId w:val="14"/>
              </w:numPr>
              <w:tabs>
                <w:tab w:val="left" w:pos="1187"/>
                <w:tab w:val="left" w:pos="1188"/>
              </w:tabs>
              <w:spacing w:before="13"/>
              <w:rPr>
                <w:rFonts w:asciiTheme="majorHAnsi" w:hAnsiTheme="majorHAnsi" w:cstheme="majorHAnsi"/>
                <w:color w:val="FF0000"/>
              </w:rPr>
            </w:pPr>
            <w:r w:rsidRPr="002B3C3D">
              <w:rPr>
                <w:rFonts w:asciiTheme="majorHAnsi" w:hAnsiTheme="majorHAnsi" w:cstheme="majorHAnsi"/>
              </w:rPr>
              <w:t>HTML</w:t>
            </w:r>
            <w:r w:rsidRPr="002B3C3D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2B3C3D">
              <w:rPr>
                <w:rFonts w:asciiTheme="majorHAnsi" w:hAnsiTheme="majorHAnsi" w:cstheme="majorHAnsi"/>
              </w:rPr>
              <w:t>CSS</w:t>
            </w:r>
            <w:r w:rsidRPr="002B3C3D">
              <w:rPr>
                <w:rFonts w:asciiTheme="majorHAnsi" w:hAnsiTheme="majorHAnsi" w:cstheme="majorHAnsi"/>
              </w:rPr>
              <w:t xml:space="preserve"> PHP </w:t>
            </w:r>
            <w:r w:rsidR="0035060C" w:rsidRPr="002B3C3D">
              <w:rPr>
                <w:rFonts w:asciiTheme="majorHAnsi" w:hAnsiTheme="majorHAnsi" w:cstheme="majorHAnsi"/>
              </w:rPr>
              <w:t>JavaScript</w:t>
            </w:r>
            <w:r w:rsidRPr="002B3C3D">
              <w:rPr>
                <w:rFonts w:asciiTheme="majorHAnsi" w:hAnsiTheme="majorHAnsi" w:cstheme="majorHAnsi"/>
              </w:rPr>
              <w:t xml:space="preserve"> MYSQL C language C++ Language</w:t>
            </w:r>
          </w:p>
          <w:p w14:paraId="34805EFD" w14:textId="10FF929B" w:rsidR="00F904FC" w:rsidRPr="002B3C3D" w:rsidRDefault="00F904FC" w:rsidP="00241331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Theme="majorHAnsi" w:hAnsiTheme="majorHAnsi" w:cstheme="majorHAnsi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84ED2C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28BE127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86E7AC" wp14:editId="66727871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F9D6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B495BAC" w14:textId="6C4BEA3A" w:rsidR="00AC7C34" w:rsidRPr="00565B06" w:rsidRDefault="0035060C" w:rsidP="00AD6216">
            <w:pPr>
              <w:pStyle w:val="Heading1"/>
              <w:outlineLvl w:val="0"/>
            </w:pPr>
            <w:r>
              <w:t>Certification</w:t>
            </w:r>
          </w:p>
        </w:tc>
      </w:tr>
    </w:tbl>
    <w:p w14:paraId="02F877A8" w14:textId="086C8AE9" w:rsidR="007A0F44" w:rsidRPr="00565B06" w:rsidRDefault="0035060C" w:rsidP="00316CE4"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Earning.</w:t>
      </w:r>
      <w:r>
        <w:rPr>
          <w:spacing w:val="-50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also work</w:t>
      </w:r>
      <w:r>
        <w:t>ed</w:t>
      </w:r>
      <w:r>
        <w:t xml:space="preserve"> as</w:t>
      </w:r>
      <w:r>
        <w:rPr>
          <w:spacing w:val="-4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there.</w:t>
      </w:r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28B4" w14:textId="77777777" w:rsidR="00684202" w:rsidRDefault="00684202" w:rsidP="00F534FB">
      <w:pPr>
        <w:spacing w:after="0"/>
      </w:pPr>
      <w:r>
        <w:separator/>
      </w:r>
    </w:p>
  </w:endnote>
  <w:endnote w:type="continuationSeparator" w:id="0">
    <w:p w14:paraId="06D7960B" w14:textId="77777777" w:rsidR="00684202" w:rsidRDefault="0068420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73B2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73E4" w14:textId="77777777" w:rsidR="00684202" w:rsidRDefault="00684202" w:rsidP="00F534FB">
      <w:pPr>
        <w:spacing w:after="0"/>
      </w:pPr>
      <w:r>
        <w:separator/>
      </w:r>
    </w:p>
  </w:footnote>
  <w:footnote w:type="continuationSeparator" w:id="0">
    <w:p w14:paraId="23F69FB9" w14:textId="77777777" w:rsidR="00684202" w:rsidRDefault="0068420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954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569084" wp14:editId="7AF2DA0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0C2CF4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36D4C98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70A8E"/>
    <w:multiLevelType w:val="hybridMultilevel"/>
    <w:tmpl w:val="4BCC52D6"/>
    <w:lvl w:ilvl="0" w:tplc="1194A500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  <w:color w:val="77448B" w:themeColor="accent1"/>
        <w:w w:val="100"/>
        <w:sz w:val="22"/>
        <w:szCs w:val="22"/>
        <w:lang w:val="en-US" w:eastAsia="en-US" w:bidi="ar-SA"/>
      </w:rPr>
    </w:lvl>
    <w:lvl w:ilvl="1" w:tplc="A1048FDA">
      <w:numFmt w:val="bullet"/>
      <w:lvlText w:val=""/>
      <w:lvlJc w:val="left"/>
      <w:pPr>
        <w:ind w:left="1187" w:hanging="360"/>
      </w:pPr>
      <w:rPr>
        <w:rFonts w:hint="default"/>
        <w:w w:val="100"/>
        <w:lang w:val="en-US" w:eastAsia="en-US" w:bidi="ar-SA"/>
      </w:rPr>
    </w:lvl>
    <w:lvl w:ilvl="2" w:tplc="31BEA552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3" w:tplc="DEAC135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 w:tplc="C14C003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A058D01C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6" w:tplc="5D9826C4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7" w:tplc="77403872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8" w:tplc="F5345BF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</w:abstractNum>
  <w:num w:numId="1" w16cid:durableId="1529373321">
    <w:abstractNumId w:val="9"/>
  </w:num>
  <w:num w:numId="2" w16cid:durableId="1947883407">
    <w:abstractNumId w:val="9"/>
    <w:lvlOverride w:ilvl="0">
      <w:startOverride w:val="1"/>
    </w:lvlOverride>
  </w:num>
  <w:num w:numId="3" w16cid:durableId="612907596">
    <w:abstractNumId w:val="10"/>
  </w:num>
  <w:num w:numId="4" w16cid:durableId="2016878354">
    <w:abstractNumId w:val="13"/>
  </w:num>
  <w:num w:numId="5" w16cid:durableId="2134708216">
    <w:abstractNumId w:val="8"/>
  </w:num>
  <w:num w:numId="6" w16cid:durableId="100033638">
    <w:abstractNumId w:val="7"/>
  </w:num>
  <w:num w:numId="7" w16cid:durableId="204368875">
    <w:abstractNumId w:val="6"/>
  </w:num>
  <w:num w:numId="8" w16cid:durableId="296838958">
    <w:abstractNumId w:val="5"/>
  </w:num>
  <w:num w:numId="9" w16cid:durableId="672731070">
    <w:abstractNumId w:val="4"/>
  </w:num>
  <w:num w:numId="10" w16cid:durableId="680552594">
    <w:abstractNumId w:val="3"/>
  </w:num>
  <w:num w:numId="11" w16cid:durableId="1898201196">
    <w:abstractNumId w:val="2"/>
  </w:num>
  <w:num w:numId="12" w16cid:durableId="806626611">
    <w:abstractNumId w:val="1"/>
  </w:num>
  <w:num w:numId="13" w16cid:durableId="1738626542">
    <w:abstractNumId w:val="0"/>
  </w:num>
  <w:num w:numId="14" w16cid:durableId="1352532056">
    <w:abstractNumId w:val="12"/>
  </w:num>
  <w:num w:numId="15" w16cid:durableId="885338168">
    <w:abstractNumId w:val="11"/>
  </w:num>
  <w:num w:numId="16" w16cid:durableId="2024818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02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561E"/>
    <w:rsid w:val="002372E8"/>
    <w:rsid w:val="0023768B"/>
    <w:rsid w:val="00241331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C3D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060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4202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3916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68E4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B25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customStyle="1" w:styleId="TableParagraph">
    <w:name w:val="Table Paragraph"/>
    <w:basedOn w:val="Normal"/>
    <w:uiPriority w:val="1"/>
    <w:qFormat/>
    <w:rsid w:val="00BF3916"/>
    <w:pPr>
      <w:widowControl w:val="0"/>
      <w:autoSpaceDE w:val="0"/>
      <w:autoSpaceDN w:val="0"/>
      <w:spacing w:after="0"/>
    </w:pPr>
    <w:rPr>
      <w:rFonts w:ascii="Georgia" w:eastAsia="Georgia" w:hAnsi="Georgia" w:cs="Georg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30C5512CAC4F33BEA998101DE59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B2596-E558-4B1A-9942-D0A39FD16C35}"/>
      </w:docPartPr>
      <w:docPartBody>
        <w:p w:rsidR="00000000" w:rsidRDefault="00356162">
          <w:pPr>
            <w:pStyle w:val="0D30C5512CAC4F33BEA998101DE59049"/>
          </w:pPr>
          <w:r w:rsidRPr="009D0878">
            <w:t>Address</w:t>
          </w:r>
        </w:p>
      </w:docPartBody>
    </w:docPart>
    <w:docPart>
      <w:docPartPr>
        <w:name w:val="272321B18D9C4B2689A3B57678C9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266DA-5FD6-42D4-8405-878C38DF83EF}"/>
      </w:docPartPr>
      <w:docPartBody>
        <w:p w:rsidR="00000000" w:rsidRDefault="00356162">
          <w:pPr>
            <w:pStyle w:val="272321B18D9C4B2689A3B57678C9E2E3"/>
          </w:pPr>
          <w:r w:rsidRPr="009D0878">
            <w:t>Phone</w:t>
          </w:r>
        </w:p>
      </w:docPartBody>
    </w:docPart>
    <w:docPart>
      <w:docPartPr>
        <w:name w:val="C137302846A94B2DB7FF84967EF04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0D62D-0482-47D7-A4C7-3F147C46C418}"/>
      </w:docPartPr>
      <w:docPartBody>
        <w:p w:rsidR="00000000" w:rsidRDefault="00356162">
          <w:pPr>
            <w:pStyle w:val="C137302846A94B2DB7FF84967EF04D5C"/>
          </w:pPr>
          <w:r w:rsidRPr="009D0878">
            <w:t>Email</w:t>
          </w:r>
        </w:p>
      </w:docPartBody>
    </w:docPart>
    <w:docPart>
      <w:docPartPr>
        <w:name w:val="AD3A286527A94FA99EC2FC0CF0BEA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01A08-A567-4C4C-9FA2-DDAC322DCC15}"/>
      </w:docPartPr>
      <w:docPartBody>
        <w:p w:rsidR="00000000" w:rsidRDefault="00356162">
          <w:pPr>
            <w:pStyle w:val="AD3A286527A94FA99EC2FC0CF0BEA8E4"/>
          </w:pPr>
          <w:r w:rsidRPr="00D85CA4">
            <w:t>Objective</w:t>
          </w:r>
        </w:p>
      </w:docPartBody>
    </w:docPart>
    <w:docPart>
      <w:docPartPr>
        <w:name w:val="0C9D037AB61E47AF8B470C4C5D962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22470-E07F-425D-A059-6C73B9EB4D60}"/>
      </w:docPartPr>
      <w:docPartBody>
        <w:p w:rsidR="00000000" w:rsidRDefault="00356162">
          <w:pPr>
            <w:pStyle w:val="0C9D037AB61E47AF8B470C4C5D962A4D"/>
          </w:pPr>
          <w:r w:rsidRPr="00565B06">
            <w:t>Education</w:t>
          </w:r>
        </w:p>
      </w:docPartBody>
    </w:docPart>
    <w:docPart>
      <w:docPartPr>
        <w:name w:val="601B30D815BD4CF79E30E9A570DA5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87DF-A0DF-4697-9732-3F75EF1302BC}"/>
      </w:docPartPr>
      <w:docPartBody>
        <w:p w:rsidR="00000000" w:rsidRDefault="00356162">
          <w:pPr>
            <w:pStyle w:val="601B30D815BD4CF79E30E9A570DA5D6F"/>
          </w:pPr>
          <w:r w:rsidRPr="00565B06">
            <w:t>Experience</w:t>
          </w:r>
        </w:p>
      </w:docPartBody>
    </w:docPart>
    <w:docPart>
      <w:docPartPr>
        <w:name w:val="2C942A71CC10424AA776096471A61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EAD9-CEBD-4D7D-9BE2-523D321D7F81}"/>
      </w:docPartPr>
      <w:docPartBody>
        <w:p w:rsidR="00000000" w:rsidRDefault="00356162">
          <w:pPr>
            <w:pStyle w:val="2C942A71CC10424AA776096471A61D8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011153CF9744299B3D47A5D86022B5">
    <w:name w:val="6F011153CF9744299B3D47A5D86022B5"/>
  </w:style>
  <w:style w:type="paragraph" w:customStyle="1" w:styleId="EB45CFD50ECF4C1795F382C07EE61AE2">
    <w:name w:val="EB45CFD50ECF4C1795F382C07EE61AE2"/>
  </w:style>
  <w:style w:type="paragraph" w:customStyle="1" w:styleId="0D30C5512CAC4F33BEA998101DE59049">
    <w:name w:val="0D30C5512CAC4F33BEA998101DE59049"/>
  </w:style>
  <w:style w:type="paragraph" w:customStyle="1" w:styleId="272321B18D9C4B2689A3B57678C9E2E3">
    <w:name w:val="272321B18D9C4B2689A3B57678C9E2E3"/>
  </w:style>
  <w:style w:type="paragraph" w:customStyle="1" w:styleId="C137302846A94B2DB7FF84967EF04D5C">
    <w:name w:val="C137302846A94B2DB7FF84967EF04D5C"/>
  </w:style>
  <w:style w:type="paragraph" w:customStyle="1" w:styleId="27DA3085764D4E38B5D05D287D11595D">
    <w:name w:val="27DA3085764D4E38B5D05D287D11595D"/>
  </w:style>
  <w:style w:type="paragraph" w:customStyle="1" w:styleId="1D6F16CEB044496DA269A9A755E24161">
    <w:name w:val="1D6F16CEB044496DA269A9A755E24161"/>
  </w:style>
  <w:style w:type="paragraph" w:customStyle="1" w:styleId="AD3A286527A94FA99EC2FC0CF0BEA8E4">
    <w:name w:val="AD3A286527A94FA99EC2FC0CF0BEA8E4"/>
  </w:style>
  <w:style w:type="paragraph" w:customStyle="1" w:styleId="1225D58B5A3B4901A77BF66A2311A61E">
    <w:name w:val="1225D58B5A3B4901A77BF66A2311A61E"/>
  </w:style>
  <w:style w:type="paragraph" w:customStyle="1" w:styleId="0C9D037AB61E47AF8B470C4C5D962A4D">
    <w:name w:val="0C9D037AB61E47AF8B470C4C5D962A4D"/>
  </w:style>
  <w:style w:type="paragraph" w:customStyle="1" w:styleId="DCF5432EDDFF4BAB8A1C1EA76A5F4D07">
    <w:name w:val="DCF5432EDDFF4BAB8A1C1EA76A5F4D0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7ECD692B144688A64B6DAD6FC5566D">
    <w:name w:val="297ECD692B144688A64B6DAD6FC5566D"/>
  </w:style>
  <w:style w:type="paragraph" w:customStyle="1" w:styleId="4E813C8B350C4B53B0A2035844581B09">
    <w:name w:val="4E813C8B350C4B53B0A2035844581B09"/>
  </w:style>
  <w:style w:type="paragraph" w:customStyle="1" w:styleId="564372C654224C2685126944EB262461">
    <w:name w:val="564372C654224C2685126944EB262461"/>
  </w:style>
  <w:style w:type="paragraph" w:customStyle="1" w:styleId="D9F9C70BFED644948FC24ABF0D93DDA5">
    <w:name w:val="D9F9C70BFED644948FC24ABF0D93DDA5"/>
  </w:style>
  <w:style w:type="paragraph" w:customStyle="1" w:styleId="B695F18158BD4A5B91C1698DFC295A52">
    <w:name w:val="B695F18158BD4A5B91C1698DFC295A52"/>
  </w:style>
  <w:style w:type="paragraph" w:customStyle="1" w:styleId="CD757F2996464E7C9E961CD087A4B632">
    <w:name w:val="CD757F2996464E7C9E961CD087A4B632"/>
  </w:style>
  <w:style w:type="paragraph" w:customStyle="1" w:styleId="0E5130B304F04698AFFCE44B71FB6180">
    <w:name w:val="0E5130B304F04698AFFCE44B71FB6180"/>
  </w:style>
  <w:style w:type="paragraph" w:customStyle="1" w:styleId="E5A760448CAA45759C2E6DF5AA5A2BB7">
    <w:name w:val="E5A760448CAA45759C2E6DF5AA5A2BB7"/>
  </w:style>
  <w:style w:type="paragraph" w:customStyle="1" w:styleId="087F6107BC4846479169F8BCAC548D93">
    <w:name w:val="087F6107BC4846479169F8BCAC548D93"/>
  </w:style>
  <w:style w:type="paragraph" w:customStyle="1" w:styleId="601B30D815BD4CF79E30E9A570DA5D6F">
    <w:name w:val="601B30D815BD4CF79E30E9A570DA5D6F"/>
  </w:style>
  <w:style w:type="paragraph" w:customStyle="1" w:styleId="E2DB6604272445A6B4E25AF4D3CE1D4A">
    <w:name w:val="E2DB6604272445A6B4E25AF4D3CE1D4A"/>
  </w:style>
  <w:style w:type="paragraph" w:customStyle="1" w:styleId="B8CFBBE59FED4061952AC3C72DAC78CC">
    <w:name w:val="B8CFBBE59FED4061952AC3C72DAC78CC"/>
  </w:style>
  <w:style w:type="paragraph" w:customStyle="1" w:styleId="006997D1F97443A88AF7CE1B89B16399">
    <w:name w:val="006997D1F97443A88AF7CE1B89B16399"/>
  </w:style>
  <w:style w:type="paragraph" w:customStyle="1" w:styleId="8502AC4E36B74819BE91DE334739D45E">
    <w:name w:val="8502AC4E36B74819BE91DE334739D45E"/>
  </w:style>
  <w:style w:type="paragraph" w:customStyle="1" w:styleId="2D3F214C7FB34179A04771BFE039E704">
    <w:name w:val="2D3F214C7FB34179A04771BFE039E704"/>
  </w:style>
  <w:style w:type="paragraph" w:customStyle="1" w:styleId="934B6690B2C64CC2A5788D7B6EAB0FB8">
    <w:name w:val="934B6690B2C64CC2A5788D7B6EAB0FB8"/>
  </w:style>
  <w:style w:type="paragraph" w:customStyle="1" w:styleId="ECF6F268F3674304A3B27200C64414E8">
    <w:name w:val="ECF6F268F3674304A3B27200C64414E8"/>
  </w:style>
  <w:style w:type="paragraph" w:customStyle="1" w:styleId="7134C76FE2E34454A587E97D1E115C21">
    <w:name w:val="7134C76FE2E34454A587E97D1E115C21"/>
  </w:style>
  <w:style w:type="paragraph" w:customStyle="1" w:styleId="436C9E946ECC4D139F53B49EC0F961BA">
    <w:name w:val="436C9E946ECC4D139F53B49EC0F961BA"/>
  </w:style>
  <w:style w:type="paragraph" w:customStyle="1" w:styleId="0D44D4621A204EB388F8E9C193628355">
    <w:name w:val="0D44D4621A204EB388F8E9C193628355"/>
  </w:style>
  <w:style w:type="paragraph" w:customStyle="1" w:styleId="2C942A71CC10424AA776096471A61D84">
    <w:name w:val="2C942A71CC10424AA776096471A61D84"/>
  </w:style>
  <w:style w:type="paragraph" w:customStyle="1" w:styleId="67E66AF7C3FA4752B014777EE80B0AC3">
    <w:name w:val="67E66AF7C3FA4752B014777EE80B0AC3"/>
  </w:style>
  <w:style w:type="paragraph" w:customStyle="1" w:styleId="98A9AA2C9CC842FEBBDA2CD326280074">
    <w:name w:val="98A9AA2C9CC842FEBBDA2CD326280074"/>
  </w:style>
  <w:style w:type="paragraph" w:customStyle="1" w:styleId="EC4C83A87D864F8EBA88FC71C27C943C">
    <w:name w:val="EC4C83A87D864F8EBA88FC71C27C943C"/>
  </w:style>
  <w:style w:type="paragraph" w:customStyle="1" w:styleId="89887270B79C4EE7B2357E8D728D2F77">
    <w:name w:val="89887270B79C4EE7B2357E8D728D2F77"/>
  </w:style>
  <w:style w:type="paragraph" w:customStyle="1" w:styleId="1ED47EFDFF5447EB865DC9FCA3BC0F49">
    <w:name w:val="1ED47EFDFF5447EB865DC9FCA3BC0F49"/>
  </w:style>
  <w:style w:type="paragraph" w:customStyle="1" w:styleId="47BB6619C1D242EDB27881D2DE394E6E">
    <w:name w:val="47BB6619C1D242EDB27881D2DE394E6E"/>
  </w:style>
  <w:style w:type="paragraph" w:customStyle="1" w:styleId="AAFACC17D8C245898F8B789B95FF69BD">
    <w:name w:val="AAFACC17D8C245898F8B789B95FF6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House 413, Street 7, Chatha Town, Sargodha</CompanyAddress>
  <CompanyPhone>03064427034</CompanyPhone>
  <CompanyFax/>
  <CompanyEmail>aniqabatool034@gmail.com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2022-05-31T17:18:00Z</dcterms:created>
  <dcterms:modified xsi:type="dcterms:W3CDTF">2022-05-31T17:51:00Z</dcterms:modified>
  <cp:category/>
  <cp:contentStatus>https://twitter.com/aniqakhokhar0?t=fQ_SxeDEIpr-cWjznOpORQ&amp;s=08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